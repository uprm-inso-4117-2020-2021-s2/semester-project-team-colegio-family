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7131D822" w14:textId="77777777" w:rsidTr="002D24ED">
        <w:tc>
          <w:tcPr>
            <w:tcW w:w="10577" w:type="dxa"/>
            <w:vMerge w:val="restart"/>
          </w:tcPr>
          <w:p w14:paraId="6A4912D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106558EB" w14:textId="7F1799DE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DE5426">
              <w:t>Damage Calculator for a specific game</w:t>
            </w:r>
            <w:r w:rsidR="007C1377">
              <w:br/>
            </w:r>
            <w:r w:rsidR="007C1377">
              <w:rPr>
                <w:b/>
                <w:bCs/>
              </w:rPr>
              <w:t xml:space="preserve">         </w:t>
            </w:r>
            <w:proofErr w:type="gramStart"/>
            <w:r w:rsidR="007C1377">
              <w:rPr>
                <w:b/>
                <w:bCs/>
              </w:rPr>
              <w:t xml:space="preserve">   (</w:t>
            </w:r>
            <w:proofErr w:type="gramEnd"/>
            <w:r w:rsidR="007C1377">
              <w:rPr>
                <w:b/>
                <w:bCs/>
              </w:rPr>
              <w:t>Suggested</w:t>
            </w:r>
            <w:r w:rsidR="007C1377">
              <w:rPr>
                <w:b/>
                <w:bCs/>
              </w:rPr>
              <w:t xml:space="preserve"> Game: Pokémon)</w:t>
            </w:r>
          </w:p>
        </w:tc>
        <w:tc>
          <w:tcPr>
            <w:tcW w:w="5172" w:type="dxa"/>
          </w:tcPr>
          <w:p w14:paraId="1B10DE6E" w14:textId="777777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16A61" w:rsidRPr="00B16A61">
              <w:t>[DATE OF THIS A3]</w:t>
            </w:r>
          </w:p>
        </w:tc>
      </w:tr>
      <w:tr w:rsidR="00344D45" w14:paraId="480EBC5A" w14:textId="77777777" w:rsidTr="002D24ED">
        <w:tc>
          <w:tcPr>
            <w:tcW w:w="10577" w:type="dxa"/>
            <w:vMerge/>
          </w:tcPr>
          <w:p w14:paraId="203D76B5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70FFB606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CF6EDD5" w14:textId="777777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B16A61" w:rsidRPr="00B16A61">
              <w:t>[NAME OF THE PREPARER]</w:t>
            </w:r>
          </w:p>
        </w:tc>
      </w:tr>
    </w:tbl>
    <w:p w14:paraId="785C9678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6CAF362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305684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517DB71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EE6DF80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A19170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0F95461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54C3EAE5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EB9F80B" w14:textId="32EC7104" w:rsidR="00C933BC" w:rsidRDefault="00DE5426" w:rsidP="00DE5426">
            <w:pPr>
              <w:pStyle w:val="ListParagraph"/>
              <w:numPr>
                <w:ilvl w:val="0"/>
                <w:numId w:val="5"/>
              </w:numPr>
            </w:pPr>
            <w:r>
              <w:t>When determining the gear</w:t>
            </w:r>
            <w:r w:rsidR="007C1377">
              <w:t>/stats</w:t>
            </w:r>
            <w:r>
              <w:t xml:space="preserve"> for a character in a game, sometimes the player might not know what the most optimal combination for the situation. </w:t>
            </w:r>
          </w:p>
          <w:p w14:paraId="322239B0" w14:textId="161C8B4D" w:rsidR="00DE5426" w:rsidRDefault="00DE5426" w:rsidP="00DE5426">
            <w:pPr>
              <w:pStyle w:val="ListParagraph"/>
              <w:numPr>
                <w:ilvl w:val="0"/>
                <w:numId w:val="5"/>
              </w:numPr>
            </w:pPr>
            <w:r>
              <w:t xml:space="preserve">Sometimes certain objectives can not be accomplished or </w:t>
            </w:r>
            <w:r w:rsidR="007C1377">
              <w:t xml:space="preserve">reached </w:t>
            </w:r>
            <w:r w:rsidR="007C1377">
              <w:t>because of a lack of optimization in gear</w:t>
            </w:r>
            <w:r w:rsidR="007C1377">
              <w:t>/stats.</w:t>
            </w:r>
          </w:p>
          <w:p w14:paraId="2BE93122" w14:textId="54D53DD3" w:rsidR="007C1377" w:rsidRPr="00344D45" w:rsidRDefault="007C1377" w:rsidP="00DE5426">
            <w:pPr>
              <w:pStyle w:val="ListParagraph"/>
              <w:numPr>
                <w:ilvl w:val="0"/>
                <w:numId w:val="5"/>
              </w:numPr>
            </w:pPr>
            <w:r>
              <w:t xml:space="preserve">The problem can be contained with an </w:t>
            </w:r>
            <w:r>
              <w:t>application/tool</w:t>
            </w:r>
            <w:r>
              <w:t xml:space="preserve"> that allows them to input their gear/stats and figure out what combination is the best for the objective.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0EC2DD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25735656" w14:textId="5EBA988E" w:rsidR="00344D45" w:rsidRDefault="00344D45" w:rsidP="007F79D3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2D24ED" w14:paraId="7BC6E602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7B17423B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54D8FB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014DF4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7E2FA069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872C98C" w14:textId="2BAA4157" w:rsidR="00344D45" w:rsidRPr="00344D45" w:rsidRDefault="00344D45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6AACC37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16910FA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6BD2D1A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7277EF9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4CAD26F1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F94A688" w14:textId="77777777" w:rsidR="00582360" w:rsidRDefault="007C1377" w:rsidP="00582360">
            <w:pPr>
              <w:pStyle w:val="ListParagraph"/>
              <w:numPr>
                <w:ilvl w:val="0"/>
                <w:numId w:val="6"/>
              </w:numPr>
            </w:pPr>
            <w:r>
              <w:t>Research the damage formulas and its variants of the respective game.</w:t>
            </w:r>
          </w:p>
          <w:p w14:paraId="2A4F9A23" w14:textId="77777777" w:rsidR="007C1377" w:rsidRDefault="007C1377" w:rsidP="00582360">
            <w:pPr>
              <w:pStyle w:val="ListParagraph"/>
              <w:numPr>
                <w:ilvl w:val="0"/>
                <w:numId w:val="6"/>
              </w:numPr>
            </w:pPr>
            <w:r>
              <w:t>Develop a skeleton for the application/tool.</w:t>
            </w:r>
          </w:p>
          <w:p w14:paraId="7F3AEFA7" w14:textId="77777777" w:rsidR="007C1377" w:rsidRDefault="007C1377" w:rsidP="00582360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 all the formulas </w:t>
            </w:r>
            <w:r w:rsidR="00DE1009">
              <w:t>in their most basic form.</w:t>
            </w:r>
          </w:p>
          <w:p w14:paraId="3EEFD20D" w14:textId="77777777" w:rsidR="00DE1009" w:rsidRDefault="00DE1009" w:rsidP="00582360">
            <w:pPr>
              <w:pStyle w:val="ListParagraph"/>
              <w:numPr>
                <w:ilvl w:val="0"/>
                <w:numId w:val="6"/>
              </w:numPr>
            </w:pPr>
            <w:r>
              <w:t>Add special cases to the formula if input by the customer.</w:t>
            </w:r>
          </w:p>
          <w:p w14:paraId="73A8DC7B" w14:textId="1E7248C6" w:rsidR="00DE1009" w:rsidRDefault="00DE1009" w:rsidP="00582360">
            <w:pPr>
              <w:pStyle w:val="ListParagraph"/>
              <w:numPr>
                <w:ilvl w:val="0"/>
                <w:numId w:val="6"/>
              </w:numPr>
            </w:pPr>
            <w:r>
              <w:t>Make a user-friendly interface where the customer only needs to input relevant data and mark special cases if necessary.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1F4B14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B90036D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1EE0392D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1AFE3F41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26CD542A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14:paraId="2E22A7E6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028FF7D4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68232840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27CC0DD9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5A3C0C35" w14:textId="77777777" w:rsidR="00344D45" w:rsidRDefault="00344D45" w:rsidP="00344D45">
            <w:r>
              <w:t>Line graph, pareto</w:t>
            </w:r>
          </w:p>
        </w:tc>
      </w:tr>
      <w:tr w:rsidR="002D24ED" w14:paraId="062A328F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29BBD5A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022F0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6E491EA9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403AC94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BE2407D" w14:textId="48371C1E" w:rsidR="00344D45" w:rsidRPr="00344D45" w:rsidRDefault="00344D45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51D0B926" w14:textId="40639AD1" w:rsidR="00344D45" w:rsidRPr="00344D45" w:rsidRDefault="00344D45" w:rsidP="00344D45">
            <w:pPr>
              <w:jc w:val="right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5BDA6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1D71F21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04D1E9D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17C7C00E" w14:textId="77777777" w:rsidTr="002D24ED">
        <w:tc>
          <w:tcPr>
            <w:tcW w:w="9445" w:type="dxa"/>
            <w:gridSpan w:val="2"/>
          </w:tcPr>
          <w:p w14:paraId="1BACC8DC" w14:textId="77777777" w:rsidR="00383656" w:rsidRDefault="00DE1009" w:rsidP="00DE5426">
            <w:pPr>
              <w:pStyle w:val="ListParagraph"/>
              <w:numPr>
                <w:ilvl w:val="0"/>
                <w:numId w:val="7"/>
              </w:numPr>
            </w:pPr>
            <w:r>
              <w:t>The problem</w:t>
            </w:r>
            <w:r w:rsidR="008A43DE">
              <w:t xml:space="preserve"> occurs because:</w:t>
            </w:r>
          </w:p>
          <w:p w14:paraId="7E967BD2" w14:textId="635E3C64" w:rsidR="008A43DE" w:rsidRDefault="008A43DE" w:rsidP="008A43DE">
            <w:pPr>
              <w:pStyle w:val="ListParagraph"/>
              <w:numPr>
                <w:ilvl w:val="1"/>
                <w:numId w:val="7"/>
              </w:numPr>
            </w:pPr>
            <w:r>
              <w:t>The formula is not explained to the player unless they search a third-party website.</w:t>
            </w:r>
          </w:p>
          <w:p w14:paraId="175775E6" w14:textId="77777777" w:rsidR="008A43DE" w:rsidRDefault="008A43DE" w:rsidP="008A43DE">
            <w:pPr>
              <w:pStyle w:val="ListParagraph"/>
              <w:numPr>
                <w:ilvl w:val="1"/>
                <w:numId w:val="7"/>
              </w:numPr>
            </w:pPr>
            <w:r>
              <w:t>The formula is not a simple one that can be done mentally.</w:t>
            </w:r>
          </w:p>
          <w:p w14:paraId="4275C0A9" w14:textId="569FA50D" w:rsidR="008A43DE" w:rsidRDefault="008A43DE" w:rsidP="008A43DE">
            <w:pPr>
              <w:pStyle w:val="ListParagraph"/>
              <w:numPr>
                <w:ilvl w:val="0"/>
                <w:numId w:val="7"/>
              </w:numPr>
            </w:pPr>
            <w:r>
              <w:t>The process to optimize a character would take way longer if you had to recalculate by hand each time you modify an input.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A6CEA76" w14:textId="77777777" w:rsidR="00344D45" w:rsidRDefault="00344D45"/>
        </w:tc>
        <w:tc>
          <w:tcPr>
            <w:tcW w:w="9946" w:type="dxa"/>
            <w:gridSpan w:val="2"/>
          </w:tcPr>
          <w:p w14:paraId="7F6B8D40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C16CF07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7211264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16F60008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766BFA29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2768ED22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7F5DFD1A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53C3C0C9" w14:textId="77777777" w:rsidR="00344D45" w:rsidRDefault="00B16A61" w:rsidP="00344D45">
            <w:r>
              <w:t>Standard Operating Procedures</w:t>
            </w:r>
          </w:p>
        </w:tc>
      </w:tr>
    </w:tbl>
    <w:p w14:paraId="651F952D" w14:textId="77777777" w:rsidR="00B16A61" w:rsidRDefault="00B16A61"/>
    <w:p w14:paraId="07AAD31E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11A9"/>
    <w:multiLevelType w:val="hybridMultilevel"/>
    <w:tmpl w:val="6910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04D6A"/>
    <w:multiLevelType w:val="hybridMultilevel"/>
    <w:tmpl w:val="6EF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011CE"/>
    <w:multiLevelType w:val="hybridMultilevel"/>
    <w:tmpl w:val="7E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BC"/>
    <w:rsid w:val="0008081F"/>
    <w:rsid w:val="001554E1"/>
    <w:rsid w:val="002D24ED"/>
    <w:rsid w:val="00312EA6"/>
    <w:rsid w:val="00344D45"/>
    <w:rsid w:val="00383656"/>
    <w:rsid w:val="00492D3A"/>
    <w:rsid w:val="00501161"/>
    <w:rsid w:val="00582360"/>
    <w:rsid w:val="007C1377"/>
    <w:rsid w:val="007F79D3"/>
    <w:rsid w:val="008A43DE"/>
    <w:rsid w:val="00B16A61"/>
    <w:rsid w:val="00C933BC"/>
    <w:rsid w:val="00DE1009"/>
    <w:rsid w:val="00DE5426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81BC"/>
  <w15:chartTrackingRefBased/>
  <w15:docId w15:val="{2B2B0EA1-DE4A-41A8-A88A-9DACD19A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lel\Desktop\Clases\INSO%204115%204117\A3%20Template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- Copy.dotx</Template>
  <TotalTime>44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R. Carrion</dc:creator>
  <cp:keywords/>
  <dc:description/>
  <cp:lastModifiedBy>francisco carrion</cp:lastModifiedBy>
  <cp:revision>3</cp:revision>
  <dcterms:created xsi:type="dcterms:W3CDTF">2021-01-19T22:59:00Z</dcterms:created>
  <dcterms:modified xsi:type="dcterms:W3CDTF">2021-01-20T00:59:00Z</dcterms:modified>
</cp:coreProperties>
</file>